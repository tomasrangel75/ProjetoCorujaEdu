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69" w:rsidRDefault="007F2269" w:rsidP="00536123">
      <w:pPr>
        <w:pStyle w:val="Heading1"/>
        <w:rPr>
          <w:lang w:val="pt-BR"/>
        </w:rPr>
      </w:pPr>
      <w:r w:rsidRPr="00536123">
        <w:t>Coruja</w:t>
      </w:r>
    </w:p>
    <w:p w:rsidR="00DF6C02" w:rsidRDefault="007F2269">
      <w:pPr>
        <w:rPr>
          <w:lang w:val="pt-BR"/>
        </w:rPr>
      </w:pPr>
      <w:r>
        <w:rPr>
          <w:lang w:val="pt-BR"/>
        </w:rPr>
        <w:t xml:space="preserve"> </w:t>
      </w:r>
    </w:p>
    <w:p w:rsidR="007F2269" w:rsidRDefault="007F2269" w:rsidP="007F2269">
      <w:pPr>
        <w:pStyle w:val="Heading2"/>
        <w:rPr>
          <w:lang w:val="pt-BR"/>
        </w:rPr>
      </w:pPr>
      <w:r>
        <w:rPr>
          <w:lang w:val="pt-BR"/>
        </w:rPr>
        <w:t>Conteúdo</w:t>
      </w:r>
    </w:p>
    <w:p w:rsidR="00536123" w:rsidRPr="00536123" w:rsidRDefault="00536123" w:rsidP="00536123">
      <w:pPr>
        <w:rPr>
          <w:lang w:val="pt-BR"/>
        </w:rPr>
      </w:pPr>
    </w:p>
    <w:p w:rsidR="007F2269" w:rsidRDefault="007F2269" w:rsidP="007F226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Eixo</w:t>
      </w:r>
    </w:p>
    <w:p w:rsidR="007F2269" w:rsidRDefault="007F2269" w:rsidP="00933530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Níveis</w:t>
      </w:r>
    </w:p>
    <w:p w:rsidR="007F2269" w:rsidRDefault="007F2269" w:rsidP="00933530">
      <w:pPr>
        <w:pStyle w:val="ListParagraph"/>
        <w:numPr>
          <w:ilvl w:val="2"/>
          <w:numId w:val="1"/>
        </w:numPr>
        <w:rPr>
          <w:lang w:val="pt-BR"/>
        </w:rPr>
      </w:pPr>
      <w:r>
        <w:rPr>
          <w:lang w:val="pt-BR"/>
        </w:rPr>
        <w:t>Competências</w:t>
      </w:r>
    </w:p>
    <w:p w:rsidR="007F2269" w:rsidRDefault="007F2269" w:rsidP="007F2269">
      <w:pPr>
        <w:ind w:firstLine="360"/>
        <w:rPr>
          <w:lang w:val="pt-BR"/>
        </w:rPr>
      </w:pPr>
      <w:r>
        <w:rPr>
          <w:lang w:val="pt-BR"/>
        </w:rPr>
        <w:t xml:space="preserve">Exemplo: </w:t>
      </w:r>
    </w:p>
    <w:p w:rsidR="007F2269" w:rsidRDefault="007F2269" w:rsidP="007F226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Eixo = Português</w:t>
      </w:r>
    </w:p>
    <w:p w:rsidR="007F2269" w:rsidRDefault="007F2269" w:rsidP="007F226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Nível = Ano 1, Semestre 1</w:t>
      </w:r>
    </w:p>
    <w:p w:rsidR="007F2269" w:rsidRDefault="007F2269" w:rsidP="007F2269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Competência = Compreensão de Texto  =&gt; PIVk (Interpretar frases e expressões com autonomia)</w:t>
      </w:r>
    </w:p>
    <w:p w:rsidR="00536123" w:rsidRDefault="00536123" w:rsidP="007F2269">
      <w:pPr>
        <w:pStyle w:val="Heading2"/>
        <w:rPr>
          <w:lang w:val="pt-BR"/>
        </w:rPr>
      </w:pPr>
    </w:p>
    <w:p w:rsidR="007F2269" w:rsidRDefault="007F2269" w:rsidP="007F2269">
      <w:pPr>
        <w:pStyle w:val="Heading2"/>
        <w:rPr>
          <w:lang w:val="pt-BR"/>
        </w:rPr>
      </w:pPr>
      <w:r>
        <w:rPr>
          <w:lang w:val="pt-BR"/>
        </w:rPr>
        <w:t>Teste</w:t>
      </w:r>
    </w:p>
    <w:p w:rsidR="00536123" w:rsidRPr="00536123" w:rsidRDefault="00536123" w:rsidP="00536123">
      <w:pPr>
        <w:rPr>
          <w:lang w:val="pt-BR"/>
        </w:rPr>
      </w:pPr>
    </w:p>
    <w:p w:rsidR="007F2269" w:rsidRDefault="000069E6" w:rsidP="00F16F72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Teste</w:t>
      </w:r>
    </w:p>
    <w:p w:rsidR="000069E6" w:rsidRDefault="000069E6" w:rsidP="000069E6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Conteúdo Específico (Eixo, Nìvel)</w:t>
      </w:r>
    </w:p>
    <w:p w:rsidR="000069E6" w:rsidRDefault="000069E6" w:rsidP="00F16F72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Questão</w:t>
      </w:r>
    </w:p>
    <w:p w:rsidR="00933530" w:rsidRDefault="00933530" w:rsidP="00933530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Conteúdo Específico (</w:t>
      </w:r>
      <w:r w:rsidR="000069E6">
        <w:rPr>
          <w:lang w:val="pt-BR"/>
        </w:rPr>
        <w:t>Competência</w:t>
      </w:r>
      <w:r>
        <w:rPr>
          <w:lang w:val="pt-BR"/>
        </w:rPr>
        <w:t>)</w:t>
      </w:r>
    </w:p>
    <w:p w:rsidR="00933530" w:rsidRDefault="000069E6" w:rsidP="00933530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5 </w:t>
      </w:r>
      <w:r w:rsidR="00933530" w:rsidRPr="00933530">
        <w:rPr>
          <w:lang w:val="pt-BR"/>
        </w:rPr>
        <w:t xml:space="preserve">Alternativas </w:t>
      </w:r>
    </w:p>
    <w:p w:rsidR="007F2269" w:rsidRDefault="000069E6" w:rsidP="00933530">
      <w:pPr>
        <w:pStyle w:val="ListParagraph"/>
        <w:numPr>
          <w:ilvl w:val="2"/>
          <w:numId w:val="4"/>
        </w:numPr>
        <w:rPr>
          <w:lang w:val="pt-BR"/>
        </w:rPr>
      </w:pPr>
      <w:r>
        <w:rPr>
          <w:lang w:val="pt-BR"/>
        </w:rPr>
        <w:t xml:space="preserve">Cada uma direciona o aluno </w:t>
      </w:r>
      <w:r w:rsidR="00933530" w:rsidRPr="00933530">
        <w:rPr>
          <w:lang w:val="pt-BR"/>
        </w:rPr>
        <w:t xml:space="preserve">para </w:t>
      </w:r>
      <w:r w:rsidR="00933530">
        <w:rPr>
          <w:lang w:val="pt-BR"/>
        </w:rPr>
        <w:t xml:space="preserve">outra </w:t>
      </w:r>
      <w:r w:rsidR="00933530" w:rsidRPr="00933530">
        <w:rPr>
          <w:lang w:val="pt-BR"/>
        </w:rPr>
        <w:t>quest</w:t>
      </w:r>
      <w:r w:rsidR="00933530">
        <w:rPr>
          <w:lang w:val="pt-BR"/>
        </w:rPr>
        <w:t>ão</w:t>
      </w:r>
    </w:p>
    <w:p w:rsidR="00933530" w:rsidRDefault="00933530" w:rsidP="00933530">
      <w:pPr>
        <w:rPr>
          <w:lang w:val="pt-BR"/>
        </w:rPr>
      </w:pPr>
    </w:p>
    <w:p w:rsidR="000069E6" w:rsidRPr="00536123" w:rsidRDefault="000069E6" w:rsidP="000069E6">
      <w:pPr>
        <w:rPr>
          <w:lang w:val="pt-BR"/>
        </w:rPr>
      </w:pPr>
    </w:p>
    <w:p w:rsidR="000069E6" w:rsidRDefault="000069E6" w:rsidP="000069E6">
      <w:pPr>
        <w:pStyle w:val="Heading2"/>
        <w:rPr>
          <w:lang w:val="pt-BR"/>
        </w:rPr>
      </w:pPr>
      <w:r>
        <w:rPr>
          <w:lang w:val="pt-BR"/>
        </w:rPr>
        <w:t>Professor</w:t>
      </w:r>
    </w:p>
    <w:p w:rsidR="000069E6" w:rsidRPr="00536123" w:rsidRDefault="000069E6" w:rsidP="000069E6">
      <w:pPr>
        <w:rPr>
          <w:lang w:val="pt-BR"/>
        </w:rPr>
      </w:pPr>
    </w:p>
    <w:p w:rsidR="000069E6" w:rsidRDefault="000069E6" w:rsidP="000069E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Cadastra e faz manutenção do conteúdo</w:t>
      </w:r>
    </w:p>
    <w:p w:rsidR="000069E6" w:rsidRDefault="000069E6" w:rsidP="000069E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Elabora os Testes</w:t>
      </w:r>
    </w:p>
    <w:p w:rsidR="000069E6" w:rsidRPr="00933530" w:rsidRDefault="000069E6" w:rsidP="000069E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Analisa Resultados</w:t>
      </w:r>
    </w:p>
    <w:p w:rsidR="000069E6" w:rsidRDefault="000069E6" w:rsidP="000069E6">
      <w:pPr>
        <w:pStyle w:val="Heading2"/>
        <w:rPr>
          <w:lang w:val="pt-BR"/>
        </w:rPr>
      </w:pPr>
    </w:p>
    <w:p w:rsidR="000069E6" w:rsidRDefault="000069E6" w:rsidP="000069E6">
      <w:pPr>
        <w:pStyle w:val="Heading2"/>
        <w:rPr>
          <w:lang w:val="pt-BR"/>
        </w:rPr>
      </w:pPr>
      <w:r>
        <w:rPr>
          <w:lang w:val="pt-BR"/>
        </w:rPr>
        <w:t>Aluno</w:t>
      </w:r>
    </w:p>
    <w:p w:rsidR="000069E6" w:rsidRPr="00536123" w:rsidRDefault="000069E6" w:rsidP="000069E6">
      <w:pPr>
        <w:rPr>
          <w:lang w:val="pt-BR"/>
        </w:rPr>
      </w:pPr>
    </w:p>
    <w:p w:rsidR="000069E6" w:rsidRDefault="000069E6" w:rsidP="000069E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Realiza o Teste</w:t>
      </w:r>
    </w:p>
    <w:p w:rsidR="000069E6" w:rsidRPr="00933530" w:rsidRDefault="000069E6" w:rsidP="000069E6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Tem seu Teste gravado (Questão  =&gt; Resposta)</w:t>
      </w:r>
    </w:p>
    <w:p w:rsidR="007F2269" w:rsidRDefault="007F2269" w:rsidP="007F2269">
      <w:pPr>
        <w:pStyle w:val="ListParagraph"/>
        <w:rPr>
          <w:lang w:val="pt-BR"/>
        </w:rPr>
      </w:pPr>
    </w:p>
    <w:p w:rsidR="00C32089" w:rsidRDefault="00C32089" w:rsidP="00C32089">
      <w:pPr>
        <w:pStyle w:val="Heading1"/>
        <w:rPr>
          <w:lang w:val="pt-BR"/>
        </w:rPr>
      </w:pPr>
      <w:r>
        <w:rPr>
          <w:lang w:val="pt-BR"/>
        </w:rPr>
        <w:t>Sequência de Eventos</w:t>
      </w:r>
    </w:p>
    <w:p w:rsidR="00C32089" w:rsidRDefault="00C32089" w:rsidP="00C32089">
      <w:pPr>
        <w:rPr>
          <w:lang w:val="pt-BR"/>
        </w:rPr>
      </w:pPr>
    </w:p>
    <w:p w:rsidR="00C32089" w:rsidRDefault="00C32089" w:rsidP="00C3208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Professor cadastra</w:t>
      </w:r>
      <w:r w:rsidR="000069E6">
        <w:rPr>
          <w:lang w:val="pt-BR"/>
        </w:rPr>
        <w:t xml:space="preserve"> e faz manutenção d</w:t>
      </w:r>
      <w:r>
        <w:rPr>
          <w:lang w:val="pt-BR"/>
        </w:rPr>
        <w:t>o conteúdo</w:t>
      </w:r>
    </w:p>
    <w:p w:rsidR="00C32089" w:rsidRDefault="00C32089" w:rsidP="00C3208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Provessor elabora teste</w:t>
      </w:r>
      <w:r w:rsidR="00AB1176">
        <w:rPr>
          <w:lang w:val="pt-BR"/>
        </w:rPr>
        <w:t xml:space="preserve"> (questões e associação entre alternativas e questões)</w:t>
      </w:r>
    </w:p>
    <w:p w:rsidR="00912AF8" w:rsidRDefault="00912AF8" w:rsidP="00C3208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Aluno faz o teste</w:t>
      </w:r>
      <w:r w:rsidR="00AB1176">
        <w:rPr>
          <w:lang w:val="pt-BR"/>
        </w:rPr>
        <w:t xml:space="preserve"> (teste é gravado)</w:t>
      </w:r>
    </w:p>
    <w:p w:rsidR="00912AF8" w:rsidRDefault="00912AF8" w:rsidP="00C3208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Professor analisa os resultados</w:t>
      </w:r>
      <w:r w:rsidR="00AB1176">
        <w:rPr>
          <w:lang w:val="pt-BR"/>
        </w:rPr>
        <w:t xml:space="preserve"> (relatórios por Eixo, Nível, Competência, Aluno, etc)</w:t>
      </w:r>
    </w:p>
    <w:p w:rsidR="00912AF8" w:rsidRDefault="00912AF8" w:rsidP="00C32089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A partir da análise o ensino pode ser redirecionado</w:t>
      </w:r>
    </w:p>
    <w:p w:rsidR="00912AF8" w:rsidRDefault="00912AF8" w:rsidP="00A10816">
      <w:pPr>
        <w:pStyle w:val="ListParagraph"/>
        <w:numPr>
          <w:ilvl w:val="0"/>
          <w:numId w:val="4"/>
        </w:numPr>
        <w:rPr>
          <w:lang w:val="pt-BR"/>
        </w:rPr>
      </w:pPr>
      <w:r w:rsidRPr="00AB1176">
        <w:rPr>
          <w:lang w:val="pt-BR"/>
        </w:rPr>
        <w:t xml:space="preserve">Professor elabora novos testes </w:t>
      </w:r>
      <w:r w:rsidR="00AB1176" w:rsidRPr="00AB1176">
        <w:rPr>
          <w:lang w:val="pt-BR"/>
        </w:rPr>
        <w:t xml:space="preserve">(tem também a possibilidade de adicionar questões </w:t>
      </w:r>
      <w:r w:rsidR="00AB1176">
        <w:rPr>
          <w:lang w:val="pt-BR"/>
        </w:rPr>
        <w:t>gravadas de outros testes)</w:t>
      </w:r>
    </w:p>
    <w:p w:rsidR="00AB1176" w:rsidRDefault="00AB1176" w:rsidP="00AB1176">
      <w:pPr>
        <w:pStyle w:val="ListParagraph"/>
        <w:rPr>
          <w:lang w:val="pt-BR"/>
        </w:rPr>
      </w:pPr>
    </w:p>
    <w:p w:rsidR="002E1BD6" w:rsidRDefault="002E1BD6" w:rsidP="00AB1176">
      <w:pPr>
        <w:pStyle w:val="Li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45E5B61C" wp14:editId="18883B2C">
            <wp:extent cx="5867400" cy="675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878" cy="68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2677A5" wp14:editId="26C8E75C">
            <wp:extent cx="5943600" cy="4406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E6" w:rsidRDefault="009D0EE6" w:rsidP="00AB1176">
      <w:pPr>
        <w:pStyle w:val="ListParagraph"/>
        <w:rPr>
          <w:lang w:val="pt-BR"/>
        </w:rPr>
      </w:pPr>
    </w:p>
    <w:p w:rsidR="009D0EE6" w:rsidRDefault="007307EA" w:rsidP="00AB1176">
      <w:pPr>
        <w:pStyle w:val="ListParagraph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912F808" wp14:editId="45172062">
            <wp:extent cx="5943600" cy="7066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pt-BR"/>
        </w:rPr>
      </w:pPr>
    </w:p>
    <w:p w:rsid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pt-BR"/>
        </w:rPr>
      </w:pPr>
    </w:p>
    <w:p w:rsid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pt-BR"/>
        </w:rPr>
      </w:pPr>
    </w:p>
    <w:p w:rsid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pt-BR"/>
        </w:rPr>
      </w:pPr>
    </w:p>
    <w:p w:rsid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pt-BR"/>
        </w:rPr>
      </w:pPr>
    </w:p>
    <w:p w:rsid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lang w:val="pt-BR"/>
        </w:rPr>
      </w:pP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lastRenderedPageBreak/>
        <w:t xml:space="preserve">//A seguir estão os métodos básicos para se atingir o objetivos propostos  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//Usei sintaxe básica do MVC5 e entity frmawork 6.0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//instancia  DbContext(acesso ao banco de dados)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 xml:space="preserve"> db = DbContext;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//Elaboração de Teste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//Adiciona-se um Teste Novo que ganha um ID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//método recebe como parâmetros o Id de referencia do Eixo e do Nível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>AdicionarTeste(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_IdEixo, 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_IdNivel)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>{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//Novo Objeto Teste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 xml:space="preserve">var novoTeste = 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new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Teste();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//O teste é linkado a um Eixo e Nivel (ex: Portugues, ano 1 semestre 1)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novoTeste.IdEixo = _IdEixo;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novoTeste.IdNivel = _IdNivel;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//O novo teste é adicionado à base de dados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db.Testes.Add(novoTeste);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db.SaveChanges();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>}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//Adiciona-se uma Questão ao novo Teste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//Questão tem ID único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//método recebe como parâmetros o Id de referencia do Teste cadastrado, O Id de referência do Tópico e o Texto do enunciado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>AdicionarQuestao(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_IdNovoTeste, 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_IdTopico, 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string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_Texto)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>{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//Novo Objeto Questao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 xml:space="preserve">var novaQuestao = 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new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Questao();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//A questao é vinculada ao teste cadastrado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novaQuestao.IdTesteBase = _IdTeste;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//A questao é vinculada a um Topico (PIVk) de Id único que está vinculado a uma Competencia (Compreensão de Texto)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novaQuestao.IdTopico = _IdTopico;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//É adicionado o enunciado da questao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novaQuestao.Texto = _Texto;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//A questão é adicionada ao Novo Teste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//Quando a questão é adicionada à base de dados, ela recebe um Id único (ordem da questao)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db.Questaos.Add(questao);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db.SaveChanges();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>}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//Adiciona-se uma alternativa à nova questão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//método recebe como parâmetros o Id de referencia da nova questão cadastrada, O Id de referência da próxima questão e o Texto do enunciado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>AdicionarAlternativa(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_IdNovaQuestao, 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_IdProximaQuestao, 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string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_Texto)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>{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//Novo Objeto Alternativa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 xml:space="preserve">var NovaAlternativa = 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new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Alternativa();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//A nova alternativa é linkada à qestão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NovaAlternativa.IdQuestaoBase = _IdNovaQuestao;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//A nova alternativa é linkada à próxima questão conforme alternativa escolhida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NovaAlternativa.IdProximaQuestao = _IdProximaQuestao;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//É adicionado o enunciado da alternativa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lastRenderedPageBreak/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NovaAlternativa.Texto = _Texto;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//A alternativa é adicionada à questão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db.Alternativas.Add(NovaAlternativa);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db.SaveChanges();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>}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</w:t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//Ao finalizar o Processo acima temos um Teste cadastrado com várias questões e alternativas para cada questão.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//O Aluno pode entrar no sistema e realizar o teste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</w:t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//No próximo passo o Aluno inicia a avaliação realizando o Teste Cadastrado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</w:t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//Ao logar no sistema o aluno tem à disposição o Teste de acordo com seu nível, eixo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>IniciarAvaliacao (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_IdAluno)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>{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//Novo Objeto Avaliacao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//Esses dados serão armazenados no banco de dados e registram o caminho percorrido pelo aluno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 xml:space="preserve">var novaAvaliacao = 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new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Avaliacao();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//Avaliacão é linkada ao Id do Aluno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novaAvaliacao.IdAluno = _IdAluno;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//Avaliacão é linkada ao Id do Teste em questão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novaAvaliacao.IdTeste = _IdTeste;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//A avaliacao é registrada na base de dados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db.Avaliacoes.Add(novaAvaliacao);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db.SaveChanges();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>}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</w:t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 xml:space="preserve">// A tela da avaliação apresenta uma questão por vez de modo que após responder e salvar a resposta, a tela é direcinada para a próxima questão de acordo com a alternativa escolhida 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>SalvarResposta(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IdNovaAvaliacao, 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IdQuestao, 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_IdAlternativa, _IdProximaQuestao)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>{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//Novo Objeto Resposta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 xml:space="preserve">var novaResposta = 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new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reposta();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     </w:t>
      </w:r>
      <w:r>
        <w:rPr>
          <w:rFonts w:ascii="Consolas" w:hAnsi="Consolas" w:cs="Consolas"/>
          <w:sz w:val="19"/>
          <w:szCs w:val="19"/>
          <w:lang w:val="pt-BR"/>
        </w:rPr>
        <w:t xml:space="preserve">      </w:t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//resposta é linkada à avaliação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 xml:space="preserve">    </w:t>
      </w:r>
      <w:r>
        <w:rPr>
          <w:rFonts w:ascii="Consolas" w:hAnsi="Consolas" w:cs="Consolas"/>
          <w:sz w:val="19"/>
          <w:szCs w:val="19"/>
          <w:lang w:val="pt-BR"/>
        </w:rPr>
        <w:t xml:space="preserve">  </w:t>
      </w:r>
      <w:r w:rsidRPr="007307EA">
        <w:rPr>
          <w:rFonts w:ascii="Consolas" w:hAnsi="Consolas" w:cs="Consolas"/>
          <w:sz w:val="19"/>
          <w:szCs w:val="19"/>
          <w:lang w:val="pt-BR"/>
        </w:rPr>
        <w:t>novaResposta.IdAvaliacao = _IdNovaAvaliacao;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 xml:space="preserve">  </w:t>
      </w:r>
      <w:r>
        <w:rPr>
          <w:rFonts w:ascii="Consolas" w:hAnsi="Consolas" w:cs="Consolas"/>
          <w:sz w:val="19"/>
          <w:szCs w:val="19"/>
          <w:lang w:val="pt-BR"/>
        </w:rPr>
        <w:t xml:space="preserve">    </w:t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//resposta é linkada à Questão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     </w:t>
      </w:r>
      <w:r>
        <w:rPr>
          <w:rFonts w:ascii="Consolas" w:hAnsi="Consolas" w:cs="Consolas"/>
          <w:sz w:val="19"/>
          <w:szCs w:val="19"/>
          <w:lang w:val="pt-BR"/>
        </w:rPr>
        <w:t xml:space="preserve">      </w:t>
      </w:r>
      <w:r w:rsidRPr="007307EA">
        <w:rPr>
          <w:rFonts w:ascii="Consolas" w:hAnsi="Consolas" w:cs="Consolas"/>
          <w:sz w:val="19"/>
          <w:szCs w:val="19"/>
          <w:lang w:val="pt-BR"/>
        </w:rPr>
        <w:t>novaResposta.IdQuestao = _IdQuestao;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 xml:space="preserve">  </w:t>
      </w:r>
      <w:r>
        <w:rPr>
          <w:rFonts w:ascii="Consolas" w:hAnsi="Consolas" w:cs="Consolas"/>
          <w:sz w:val="19"/>
          <w:szCs w:val="19"/>
          <w:lang w:val="pt-BR"/>
        </w:rPr>
        <w:t xml:space="preserve">   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</w:t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//resposta recebe Id da alternativa escolhida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     </w:t>
      </w:r>
      <w:r>
        <w:rPr>
          <w:rFonts w:ascii="Consolas" w:hAnsi="Consolas" w:cs="Consolas"/>
          <w:sz w:val="19"/>
          <w:szCs w:val="19"/>
          <w:lang w:val="pt-BR"/>
        </w:rPr>
        <w:t xml:space="preserve">      </w:t>
      </w:r>
      <w:r w:rsidRPr="007307EA">
        <w:rPr>
          <w:rFonts w:ascii="Consolas" w:hAnsi="Consolas" w:cs="Consolas"/>
          <w:sz w:val="19"/>
          <w:szCs w:val="19"/>
          <w:lang w:val="pt-BR"/>
        </w:rPr>
        <w:t>novaResposta.IdAlternativa = _IdAlternativa;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//Resposta contendo questão e alternativa são registradas na base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     </w:t>
      </w:r>
      <w:r>
        <w:rPr>
          <w:rFonts w:ascii="Consolas" w:hAnsi="Consolas" w:cs="Consolas"/>
          <w:sz w:val="19"/>
          <w:szCs w:val="19"/>
          <w:lang w:val="pt-BR"/>
        </w:rPr>
        <w:t xml:space="preserve">      </w:t>
      </w:r>
      <w:r w:rsidRPr="007307EA">
        <w:rPr>
          <w:rFonts w:ascii="Consolas" w:hAnsi="Consolas" w:cs="Consolas"/>
          <w:sz w:val="19"/>
          <w:szCs w:val="19"/>
          <w:lang w:val="pt-BR"/>
        </w:rPr>
        <w:t>db.Respostas.Add(novaResposta);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 xml:space="preserve">    </w:t>
      </w:r>
      <w:r>
        <w:rPr>
          <w:rFonts w:ascii="Consolas" w:hAnsi="Consolas" w:cs="Consolas"/>
          <w:sz w:val="19"/>
          <w:szCs w:val="19"/>
          <w:lang w:val="pt-BR"/>
        </w:rPr>
        <w:t xml:space="preserve">  </w:t>
      </w:r>
      <w:r w:rsidRPr="007307EA">
        <w:rPr>
          <w:rFonts w:ascii="Consolas" w:hAnsi="Consolas" w:cs="Consolas"/>
          <w:sz w:val="19"/>
          <w:szCs w:val="19"/>
          <w:lang w:val="pt-BR"/>
        </w:rPr>
        <w:t>db.SaveChanges();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//Seleciona e retorna a proxima questao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>ProximaQuestao(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idProximaQuestao)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//Nova Questão é mostrada na tela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  <w:t>}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ProximaQuestao(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_idProximaQuestao)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{        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   var novaQuestao = db.Questoes.FindById(idProximaQuestao);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ab/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 xml:space="preserve"> 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return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novaQuestao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}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</w:t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 O Teste realizado pelo aluno pode ser consultado com o caminho todo mapeado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ConsultarTeste(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_IdAluno, </w:t>
      </w:r>
      <w:r w:rsidRPr="007307EA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r w:rsidRPr="007307EA">
        <w:rPr>
          <w:rFonts w:ascii="Consolas" w:hAnsi="Consolas" w:cs="Consolas"/>
          <w:sz w:val="19"/>
          <w:szCs w:val="19"/>
          <w:lang w:val="pt-BR"/>
        </w:rPr>
        <w:t xml:space="preserve"> _)IdTeste)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{        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   var avaliacaoAluno = db.Avaliacoes.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   </w:t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 xml:space="preserve">    .Where(x =&gt; (x.IdAluno == _IdAluno &amp;&amp; x.IdTeste == _IdTeste)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          .</w:t>
      </w:r>
      <w:bookmarkStart w:id="0" w:name="_GoBack"/>
      <w:bookmarkEnd w:id="0"/>
      <w:r w:rsidRPr="007307EA">
        <w:rPr>
          <w:rFonts w:ascii="Consolas" w:hAnsi="Consolas" w:cs="Consolas"/>
          <w:sz w:val="19"/>
          <w:szCs w:val="19"/>
          <w:lang w:val="pt-BR"/>
        </w:rPr>
        <w:t>ToList();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  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</w:t>
      </w:r>
      <w:r w:rsidRPr="007307EA">
        <w:rPr>
          <w:rFonts w:ascii="Consolas" w:hAnsi="Consolas" w:cs="Consolas"/>
          <w:color w:val="008000"/>
          <w:sz w:val="19"/>
          <w:szCs w:val="19"/>
          <w:lang w:val="pt-BR"/>
        </w:rPr>
        <w:t>// respotasAvaliacao contem todas as respostas do aluno no referido teste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   var respotasAvaliacao = db.Respostas</w:t>
      </w:r>
    </w:p>
    <w:p w:rsidR="007307EA" w:rsidRP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pt-BR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     </w:t>
      </w:r>
      <w:r w:rsidRPr="007307EA">
        <w:rPr>
          <w:rFonts w:ascii="Consolas" w:hAnsi="Consolas" w:cs="Consolas"/>
          <w:sz w:val="19"/>
          <w:szCs w:val="19"/>
          <w:lang w:val="pt-BR"/>
        </w:rPr>
        <w:tab/>
        <w:t xml:space="preserve">    .Where(x =&gt; (x.IdNovaAvaliacao == avaliacaoAluno.Id)</w:t>
      </w:r>
    </w:p>
    <w:p w:rsid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307EA">
        <w:rPr>
          <w:rFonts w:ascii="Consolas" w:hAnsi="Consolas" w:cs="Consolas"/>
          <w:sz w:val="19"/>
          <w:szCs w:val="19"/>
          <w:lang w:val="pt-BR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ToList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07EA" w:rsidRDefault="007307EA" w:rsidP="007307E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7307EA" w:rsidRPr="00C32089" w:rsidRDefault="007307EA" w:rsidP="00AB1176">
      <w:pPr>
        <w:pStyle w:val="ListParagraph"/>
        <w:rPr>
          <w:lang w:val="pt-BR"/>
        </w:rPr>
      </w:pPr>
    </w:p>
    <w:sectPr w:rsidR="007307EA" w:rsidRPr="00C3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74408"/>
    <w:multiLevelType w:val="hybridMultilevel"/>
    <w:tmpl w:val="C67AE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01BDA"/>
    <w:multiLevelType w:val="hybridMultilevel"/>
    <w:tmpl w:val="48AC7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F024B"/>
    <w:multiLevelType w:val="hybridMultilevel"/>
    <w:tmpl w:val="857A1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01218"/>
    <w:multiLevelType w:val="hybridMultilevel"/>
    <w:tmpl w:val="A1364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57309"/>
    <w:multiLevelType w:val="hybridMultilevel"/>
    <w:tmpl w:val="D73EF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69"/>
    <w:rsid w:val="000069E6"/>
    <w:rsid w:val="001834E2"/>
    <w:rsid w:val="002E1BD6"/>
    <w:rsid w:val="00536123"/>
    <w:rsid w:val="00693317"/>
    <w:rsid w:val="007307EA"/>
    <w:rsid w:val="007F2269"/>
    <w:rsid w:val="00912AF8"/>
    <w:rsid w:val="00933530"/>
    <w:rsid w:val="009D0EE6"/>
    <w:rsid w:val="00AB1176"/>
    <w:rsid w:val="00C32089"/>
    <w:rsid w:val="00D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3F77C-D89E-4894-8BC2-072FF99C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12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123"/>
    <w:pPr>
      <w:keepNext/>
      <w:keepLines/>
      <w:spacing w:before="240"/>
      <w:jc w:val="center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12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123"/>
    <w:rPr>
      <w:rFonts w:ascii="Verdana" w:eastAsiaTheme="majorEastAsia" w:hAnsi="Verdana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123"/>
    <w:rPr>
      <w:rFonts w:ascii="Verdana" w:eastAsiaTheme="majorEastAsia" w:hAnsi="Verdana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5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740</TotalTime>
  <Pages>8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7</cp:revision>
  <dcterms:created xsi:type="dcterms:W3CDTF">2016-05-14T17:54:00Z</dcterms:created>
  <dcterms:modified xsi:type="dcterms:W3CDTF">2016-05-15T20:51:00Z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